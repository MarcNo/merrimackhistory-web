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AE34" w14:textId="697A8EDE" w:rsidR="006971BA" w:rsidRPr="000C5394" w:rsidRDefault="006971BA" w:rsidP="003A4290">
      <w:pPr>
        <w:ind w:left="28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394"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="00021F18">
        <w:rPr>
          <w:rFonts w:ascii="Times New Roman" w:hAnsi="Times New Roman" w:cs="Times New Roman"/>
          <w:b/>
          <w:bCs/>
          <w:sz w:val="28"/>
          <w:szCs w:val="28"/>
          <w:u w:val="single"/>
        </w:rPr>
        <w:t>embership Application Form</w:t>
      </w:r>
    </w:p>
    <w:p w14:paraId="1B04AF6E" w14:textId="76FF9CA2" w:rsidR="00573632" w:rsidRPr="006971BA" w:rsidRDefault="00573632" w:rsidP="00573632">
      <w:pPr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Name</w:t>
      </w:r>
      <w:r w:rsidR="00174ECC">
        <w:rPr>
          <w:rFonts w:ascii="Times New Roman" w:hAnsi="Times New Roman" w:cs="Times New Roman"/>
          <w:sz w:val="24"/>
          <w:szCs w:val="24"/>
        </w:rPr>
        <w:t>:_____________________________________________________________________________</w:t>
      </w:r>
    </w:p>
    <w:p w14:paraId="1DCAC270" w14:textId="65405E8F" w:rsidR="00573632" w:rsidRPr="006971BA" w:rsidRDefault="00573632" w:rsidP="00573632">
      <w:pPr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Address:_________________________________________________________</w:t>
      </w:r>
      <w:r w:rsidR="006971BA" w:rsidRPr="006971BA">
        <w:rPr>
          <w:rFonts w:ascii="Times New Roman" w:hAnsi="Times New Roman" w:cs="Times New Roman"/>
          <w:sz w:val="24"/>
          <w:szCs w:val="24"/>
        </w:rPr>
        <w:t>_________________</w:t>
      </w:r>
    </w:p>
    <w:p w14:paraId="0692145D" w14:textId="6F548C01" w:rsidR="00573632" w:rsidRPr="006971BA" w:rsidRDefault="00573632" w:rsidP="00573632">
      <w:pPr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City:____________________________________</w:t>
      </w:r>
      <w:r w:rsidR="007D0188">
        <w:rPr>
          <w:rFonts w:ascii="Times New Roman" w:hAnsi="Times New Roman" w:cs="Times New Roman"/>
          <w:sz w:val="24"/>
          <w:szCs w:val="24"/>
        </w:rPr>
        <w:t>_____</w:t>
      </w:r>
      <w:r w:rsidRPr="006971BA">
        <w:rPr>
          <w:rFonts w:ascii="Times New Roman" w:hAnsi="Times New Roman" w:cs="Times New Roman"/>
          <w:sz w:val="24"/>
          <w:szCs w:val="24"/>
        </w:rPr>
        <w:t>State:_________Zip:_______</w:t>
      </w:r>
      <w:r w:rsidR="006971BA" w:rsidRPr="006971BA">
        <w:rPr>
          <w:rFonts w:ascii="Times New Roman" w:hAnsi="Times New Roman" w:cs="Times New Roman"/>
          <w:sz w:val="24"/>
          <w:szCs w:val="24"/>
        </w:rPr>
        <w:t>__</w:t>
      </w:r>
      <w:r w:rsidR="007D0188">
        <w:rPr>
          <w:rFonts w:ascii="Times New Roman" w:hAnsi="Times New Roman" w:cs="Times New Roman"/>
          <w:sz w:val="24"/>
          <w:szCs w:val="24"/>
        </w:rPr>
        <w:t>__________</w:t>
      </w:r>
    </w:p>
    <w:p w14:paraId="46B11498" w14:textId="428EDA38" w:rsidR="00D93B8C" w:rsidRDefault="00573632" w:rsidP="00573632">
      <w:pPr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Telephone:______________________</w:t>
      </w:r>
      <w:r w:rsidR="00D93B8C">
        <w:rPr>
          <w:rFonts w:ascii="Times New Roman" w:hAnsi="Times New Roman" w:cs="Times New Roman"/>
          <w:sz w:val="24"/>
          <w:szCs w:val="24"/>
        </w:rPr>
        <w:t>_________ Cell Phone: _______________________________</w:t>
      </w:r>
    </w:p>
    <w:p w14:paraId="2D23E6D0" w14:textId="0DDF201B" w:rsidR="00573632" w:rsidRDefault="00573632" w:rsidP="00573632">
      <w:pPr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E-Mail:___________________________</w:t>
      </w:r>
      <w:r w:rsidR="006971BA" w:rsidRPr="006971BA">
        <w:rPr>
          <w:rFonts w:ascii="Times New Roman" w:hAnsi="Times New Roman" w:cs="Times New Roman"/>
          <w:sz w:val="24"/>
          <w:szCs w:val="24"/>
        </w:rPr>
        <w:t>______</w:t>
      </w:r>
      <w:r w:rsidR="00D93B8C">
        <w:rPr>
          <w:rFonts w:ascii="Times New Roman" w:hAnsi="Times New Roman" w:cs="Times New Roman"/>
          <w:sz w:val="24"/>
          <w:szCs w:val="24"/>
        </w:rPr>
        <w:t>________</w:t>
      </w:r>
      <w:r w:rsidR="00330AC9">
        <w:rPr>
          <w:rFonts w:ascii="Times New Roman" w:hAnsi="Times New Roman" w:cs="Times New Roman"/>
          <w:sz w:val="24"/>
          <w:szCs w:val="24"/>
        </w:rPr>
        <w:t xml:space="preserve"> Date </w:t>
      </w:r>
      <w:r w:rsidR="00D93B8C">
        <w:rPr>
          <w:rFonts w:ascii="Times New Roman" w:hAnsi="Times New Roman" w:cs="Times New Roman"/>
          <w:sz w:val="24"/>
          <w:szCs w:val="24"/>
        </w:rPr>
        <w:t>_______________________</w:t>
      </w:r>
      <w:r w:rsidR="001B4D11">
        <w:rPr>
          <w:rFonts w:ascii="Times New Roman" w:hAnsi="Times New Roman" w:cs="Times New Roman"/>
          <w:sz w:val="24"/>
          <w:szCs w:val="24"/>
        </w:rPr>
        <w:t>______</w:t>
      </w:r>
      <w:r w:rsidR="00021F18">
        <w:rPr>
          <w:rFonts w:ascii="Times New Roman" w:hAnsi="Times New Roman" w:cs="Times New Roman"/>
          <w:sz w:val="24"/>
          <w:szCs w:val="24"/>
        </w:rPr>
        <w:t>_</w:t>
      </w:r>
    </w:p>
    <w:p w14:paraId="14B2AE5B" w14:textId="4A13D549" w:rsidR="00021F18" w:rsidRDefault="00021F18" w:rsidP="0057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household memberships include everyone in your household.  Add Additional names below:</w:t>
      </w:r>
    </w:p>
    <w:p w14:paraId="2003CB77" w14:textId="15D4A1E1" w:rsidR="00021F18" w:rsidRPr="006971BA" w:rsidRDefault="0029185F" w:rsidP="00573632">
      <w:pPr>
        <w:rPr>
          <w:rFonts w:ascii="Times New Roman" w:hAnsi="Times New Roman" w:cs="Times New Roman"/>
          <w:sz w:val="24"/>
          <w:szCs w:val="24"/>
        </w:rPr>
      </w:pPr>
      <w:r w:rsidRPr="008B6F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BB8C39" wp14:editId="72E3D3E3">
                <wp:simplePos x="0" y="0"/>
                <wp:positionH relativeFrom="column">
                  <wp:posOffset>3649980</wp:posOffset>
                </wp:positionH>
                <wp:positionV relativeFrom="paragraph">
                  <wp:posOffset>260350</wp:posOffset>
                </wp:positionV>
                <wp:extent cx="2867025" cy="16954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7ABF1" w14:textId="5CF6761D" w:rsidR="008B6F2A" w:rsidRPr="008B6F2A" w:rsidRDefault="008B6F2A" w:rsidP="008B6F2A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B6F2A">
                              <w:rPr>
                                <w:sz w:val="28"/>
                                <w:szCs w:val="28"/>
                                <w:u w:val="single"/>
                              </w:rPr>
                              <w:t>Business Sponsorship’s</w:t>
                            </w:r>
                          </w:p>
                          <w:p w14:paraId="4B51EF59" w14:textId="2F983168" w:rsidR="008B6F2A" w:rsidRDefault="008B6F2A" w:rsidP="008B6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B6F2A">
                              <w:rPr>
                                <w:sz w:val="24"/>
                                <w:szCs w:val="24"/>
                              </w:rPr>
                              <w:t xml:space="preserve">Bronze Sponsorship </w:t>
                            </w:r>
                            <w:r w:rsidR="00167FE9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8B6F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FE9">
                              <w:rPr>
                                <w:sz w:val="24"/>
                                <w:szCs w:val="24"/>
                              </w:rPr>
                              <w:t>$</w:t>
                            </w:r>
                            <w:r w:rsidRPr="008B6F2A">
                              <w:rPr>
                                <w:sz w:val="24"/>
                                <w:szCs w:val="24"/>
                              </w:rPr>
                              <w:t>150 per Year</w:t>
                            </w:r>
                          </w:p>
                          <w:p w14:paraId="49155CC0" w14:textId="04A90ADD" w:rsidR="008B6F2A" w:rsidRDefault="008B6F2A" w:rsidP="008B6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B6F2A">
                              <w:rPr>
                                <w:sz w:val="24"/>
                                <w:szCs w:val="24"/>
                              </w:rPr>
                              <w:t>Silver Sponsorship / $300 per year</w:t>
                            </w:r>
                          </w:p>
                          <w:p w14:paraId="53FF46A2" w14:textId="2C45245B" w:rsidR="008B6F2A" w:rsidRDefault="008B6F2A" w:rsidP="008B6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B6F2A">
                              <w:rPr>
                                <w:sz w:val="24"/>
                                <w:szCs w:val="24"/>
                              </w:rPr>
                              <w:t>Gold Sponsorship / $500 per Year</w:t>
                            </w:r>
                          </w:p>
                          <w:p w14:paraId="73907971" w14:textId="5E47AD26" w:rsidR="001F1393" w:rsidRPr="008B6F2A" w:rsidRDefault="001F1393" w:rsidP="008B6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Platinum / $1,000 / per year</w:t>
                            </w:r>
                          </w:p>
                          <w:p w14:paraId="0ABFA767" w14:textId="68CAFCAE" w:rsidR="008B6F2A" w:rsidRPr="008B6F2A" w:rsidRDefault="008B6F2A" w:rsidP="008B6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B6F2A">
                              <w:rPr>
                                <w:sz w:val="24"/>
                                <w:szCs w:val="24"/>
                              </w:rPr>
                              <w:t>Other 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B8C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4pt;margin-top:20.5pt;width:225.75pt;height:13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czDgIAAPc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" stroked="f">
                <v:textbox>
                  <w:txbxContent>
                    <w:p w14:paraId="67F7ABF1" w14:textId="5CF6761D" w:rsidR="008B6F2A" w:rsidRPr="008B6F2A" w:rsidRDefault="008B6F2A" w:rsidP="008B6F2A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8B6F2A">
                        <w:rPr>
                          <w:sz w:val="28"/>
                          <w:szCs w:val="28"/>
                          <w:u w:val="single"/>
                        </w:rPr>
                        <w:t>Business Sponsorship’s</w:t>
                      </w:r>
                    </w:p>
                    <w:p w14:paraId="4B51EF59" w14:textId="2F983168" w:rsidR="008B6F2A" w:rsidRDefault="008B6F2A" w:rsidP="008B6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B6F2A">
                        <w:rPr>
                          <w:sz w:val="24"/>
                          <w:szCs w:val="24"/>
                        </w:rPr>
                        <w:t xml:space="preserve">Bronze Sponsorship </w:t>
                      </w:r>
                      <w:r w:rsidR="00167FE9">
                        <w:rPr>
                          <w:sz w:val="24"/>
                          <w:szCs w:val="24"/>
                        </w:rPr>
                        <w:t>/</w:t>
                      </w:r>
                      <w:r w:rsidRPr="008B6F2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67FE9">
                        <w:rPr>
                          <w:sz w:val="24"/>
                          <w:szCs w:val="24"/>
                        </w:rPr>
                        <w:t>$</w:t>
                      </w:r>
                      <w:r w:rsidRPr="008B6F2A">
                        <w:rPr>
                          <w:sz w:val="24"/>
                          <w:szCs w:val="24"/>
                        </w:rPr>
                        <w:t>150 per Year</w:t>
                      </w:r>
                    </w:p>
                    <w:p w14:paraId="49155CC0" w14:textId="04A90ADD" w:rsidR="008B6F2A" w:rsidRDefault="008B6F2A" w:rsidP="008B6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B6F2A">
                        <w:rPr>
                          <w:sz w:val="24"/>
                          <w:szCs w:val="24"/>
                        </w:rPr>
                        <w:t>Silver Sponsorship / $300 per year</w:t>
                      </w:r>
                    </w:p>
                    <w:p w14:paraId="53FF46A2" w14:textId="2C45245B" w:rsidR="008B6F2A" w:rsidRDefault="008B6F2A" w:rsidP="008B6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B6F2A">
                        <w:rPr>
                          <w:sz w:val="24"/>
                          <w:szCs w:val="24"/>
                        </w:rPr>
                        <w:t>Gold Sponsorship / $500 per Year</w:t>
                      </w:r>
                    </w:p>
                    <w:p w14:paraId="73907971" w14:textId="5E47AD26" w:rsidR="001F1393" w:rsidRPr="008B6F2A" w:rsidRDefault="001F1393" w:rsidP="008B6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Platinum / $1,000 / per year</w:t>
                      </w:r>
                    </w:p>
                    <w:p w14:paraId="0ABFA767" w14:textId="68CAFCAE" w:rsidR="008B6F2A" w:rsidRPr="008B6F2A" w:rsidRDefault="008B6F2A" w:rsidP="008B6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B6F2A">
                        <w:rPr>
                          <w:sz w:val="24"/>
                          <w:szCs w:val="24"/>
                        </w:rPr>
                        <w:t>Other 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F1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70FC36B1" w14:textId="2A367696" w:rsidR="00573632" w:rsidRPr="00E71098" w:rsidRDefault="00AB4672" w:rsidP="0029185F">
      <w:pPr>
        <w:pStyle w:val="ListParagraph"/>
        <w:numPr>
          <w:ilvl w:val="0"/>
          <w:numId w:val="8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 w:rsidRPr="008B6F2A">
        <w:rPr>
          <w:rFonts w:ascii="Times New Roman" w:hAnsi="Times New Roman" w:cs="Times New Roman"/>
          <w:sz w:val="24"/>
          <w:szCs w:val="24"/>
        </w:rPr>
        <w:t xml:space="preserve">Annual Individual / </w:t>
      </w:r>
      <w:r w:rsidR="00573632" w:rsidRPr="008B6F2A">
        <w:rPr>
          <w:rFonts w:ascii="Times New Roman" w:hAnsi="Times New Roman" w:cs="Times New Roman"/>
          <w:sz w:val="24"/>
          <w:szCs w:val="24"/>
        </w:rPr>
        <w:t>Household ($25)</w:t>
      </w:r>
      <w:r w:rsidR="00234D0C" w:rsidRPr="008B6F2A">
        <w:rPr>
          <w:rFonts w:ascii="Times New Roman" w:hAnsi="Times New Roman" w:cs="Times New Roman"/>
          <w:sz w:val="24"/>
          <w:szCs w:val="24"/>
        </w:rPr>
        <w:tab/>
      </w:r>
    </w:p>
    <w:p w14:paraId="3DAAEAB2" w14:textId="7ECA6EFB" w:rsidR="00AB4672" w:rsidRDefault="00E71098" w:rsidP="001F1393">
      <w:pPr>
        <w:pStyle w:val="ListParagraph"/>
        <w:numPr>
          <w:ilvl w:val="0"/>
          <w:numId w:val="8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Sustaining Member ($50)</w:t>
      </w:r>
      <w:r w:rsidR="00234D0C" w:rsidRPr="001F1393">
        <w:rPr>
          <w:rFonts w:ascii="Times New Roman" w:hAnsi="Times New Roman" w:cs="Times New Roman"/>
          <w:sz w:val="24"/>
          <w:szCs w:val="24"/>
        </w:rPr>
        <w:tab/>
      </w:r>
      <w:r w:rsidR="00234D0C" w:rsidRPr="001F1393">
        <w:rPr>
          <w:rFonts w:ascii="Times New Roman" w:hAnsi="Times New Roman" w:cs="Times New Roman"/>
          <w:sz w:val="24"/>
          <w:szCs w:val="24"/>
        </w:rPr>
        <w:tab/>
      </w:r>
    </w:p>
    <w:p w14:paraId="37108DC4" w14:textId="372D3BB2" w:rsidR="001F1393" w:rsidRPr="001F1393" w:rsidRDefault="001F1393" w:rsidP="001F1393">
      <w:pPr>
        <w:pStyle w:val="ListParagraph"/>
        <w:numPr>
          <w:ilvl w:val="0"/>
          <w:numId w:val="8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Member ($10)</w:t>
      </w:r>
      <w:r w:rsidR="00AD3F8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5CEE091" w14:textId="02EEAB72" w:rsidR="008B6F2A" w:rsidRPr="00E71098" w:rsidRDefault="00573632" w:rsidP="0029185F">
      <w:pPr>
        <w:pStyle w:val="ListParagraph"/>
        <w:numPr>
          <w:ilvl w:val="0"/>
          <w:numId w:val="8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 w:rsidRPr="008B6F2A">
        <w:rPr>
          <w:rFonts w:ascii="Times New Roman" w:hAnsi="Times New Roman" w:cs="Times New Roman"/>
          <w:sz w:val="24"/>
          <w:szCs w:val="24"/>
        </w:rPr>
        <w:t xml:space="preserve">Lifetime Over age </w:t>
      </w:r>
      <w:r w:rsidR="00987695" w:rsidRPr="008B6F2A">
        <w:rPr>
          <w:rFonts w:ascii="Times New Roman" w:hAnsi="Times New Roman" w:cs="Times New Roman"/>
          <w:sz w:val="24"/>
          <w:szCs w:val="24"/>
        </w:rPr>
        <w:t>6</w:t>
      </w:r>
      <w:r w:rsidRPr="008B6F2A">
        <w:rPr>
          <w:rFonts w:ascii="Times New Roman" w:hAnsi="Times New Roman" w:cs="Times New Roman"/>
          <w:sz w:val="24"/>
          <w:szCs w:val="24"/>
        </w:rPr>
        <w:t>0, all who qualify, ($200)</w:t>
      </w:r>
    </w:p>
    <w:p w14:paraId="0592B0AC" w14:textId="043C862C" w:rsidR="00573632" w:rsidRPr="008B6F2A" w:rsidRDefault="00573632" w:rsidP="0029185F">
      <w:pPr>
        <w:pStyle w:val="ListParagraph"/>
        <w:numPr>
          <w:ilvl w:val="0"/>
          <w:numId w:val="8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 w:rsidRPr="008B6F2A">
        <w:rPr>
          <w:rFonts w:ascii="Times New Roman" w:hAnsi="Times New Roman" w:cs="Times New Roman"/>
          <w:sz w:val="24"/>
          <w:szCs w:val="24"/>
        </w:rPr>
        <w:t xml:space="preserve">Lifetime Under </w:t>
      </w:r>
      <w:r w:rsidR="00987695" w:rsidRPr="008B6F2A">
        <w:rPr>
          <w:rFonts w:ascii="Times New Roman" w:hAnsi="Times New Roman" w:cs="Times New Roman"/>
          <w:sz w:val="24"/>
          <w:szCs w:val="24"/>
        </w:rPr>
        <w:t>6</w:t>
      </w:r>
      <w:r w:rsidRPr="008B6F2A">
        <w:rPr>
          <w:rFonts w:ascii="Times New Roman" w:hAnsi="Times New Roman" w:cs="Times New Roman"/>
          <w:sz w:val="24"/>
          <w:szCs w:val="24"/>
        </w:rPr>
        <w:t>0, all who qualify, ($250)</w:t>
      </w:r>
    </w:p>
    <w:p w14:paraId="6B7094D2" w14:textId="77777777" w:rsidR="0029185F" w:rsidRDefault="0029185F" w:rsidP="0017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8B738" w14:textId="70759F63" w:rsidR="00174ECC" w:rsidRDefault="00C23FB1" w:rsidP="00174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 xml:space="preserve">Please </w:t>
      </w:r>
      <w:r w:rsidR="00504D49" w:rsidRPr="00167FE9">
        <w:rPr>
          <w:rFonts w:ascii="Times New Roman" w:hAnsi="Times New Roman" w:cs="Times New Roman"/>
          <w:i/>
          <w:iCs/>
          <w:sz w:val="24"/>
          <w:szCs w:val="24"/>
          <w:u w:val="single"/>
        </w:rPr>
        <w:t>CHECK</w:t>
      </w:r>
      <w:r w:rsidR="00504D4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6971BA">
        <w:rPr>
          <w:rFonts w:ascii="Times New Roman" w:hAnsi="Times New Roman" w:cs="Times New Roman"/>
          <w:sz w:val="24"/>
          <w:szCs w:val="24"/>
        </w:rPr>
        <w:t xml:space="preserve"> the appropriate </w:t>
      </w:r>
      <w:r>
        <w:rPr>
          <w:rFonts w:ascii="Times New Roman" w:hAnsi="Times New Roman" w:cs="Times New Roman"/>
          <w:sz w:val="24"/>
          <w:szCs w:val="24"/>
        </w:rPr>
        <w:t>membership.</w:t>
      </w:r>
    </w:p>
    <w:p w14:paraId="55C128F8" w14:textId="77777777" w:rsidR="00C23FB1" w:rsidRPr="006971BA" w:rsidRDefault="00C23FB1" w:rsidP="00C23FB1">
      <w:pPr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softHyphen/>
      </w:r>
      <w:r w:rsidRPr="006971BA">
        <w:rPr>
          <w:rFonts w:ascii="Times New Roman" w:hAnsi="Times New Roman" w:cs="Times New Roman"/>
          <w:sz w:val="24"/>
          <w:szCs w:val="24"/>
        </w:rPr>
        <w:softHyphen/>
      </w:r>
      <w:r w:rsidRPr="006971BA">
        <w:rPr>
          <w:rFonts w:ascii="Times New Roman" w:hAnsi="Times New Roman" w:cs="Times New Roman"/>
          <w:sz w:val="24"/>
          <w:szCs w:val="24"/>
        </w:rPr>
        <w:softHyphen/>
      </w:r>
      <w:r w:rsidRPr="006971BA">
        <w:rPr>
          <w:rFonts w:ascii="Times New Roman" w:hAnsi="Times New Roman" w:cs="Times New Roman"/>
          <w:sz w:val="24"/>
          <w:szCs w:val="24"/>
        </w:rPr>
        <w:softHyphen/>
      </w:r>
      <w:r w:rsidRPr="006971BA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Cash___________ C</w:t>
      </w:r>
      <w:r w:rsidRPr="006971BA">
        <w:rPr>
          <w:rFonts w:ascii="Times New Roman" w:hAnsi="Times New Roman" w:cs="Times New Roman"/>
          <w:sz w:val="24"/>
          <w:szCs w:val="24"/>
        </w:rPr>
        <w:t>heck</w:t>
      </w:r>
      <w:r>
        <w:rPr>
          <w:rFonts w:ascii="Times New Roman" w:hAnsi="Times New Roman" w:cs="Times New Roman"/>
          <w:sz w:val="24"/>
          <w:szCs w:val="24"/>
        </w:rPr>
        <w:t xml:space="preserve"> Amount___________ Check Number______ t</w:t>
      </w:r>
      <w:r w:rsidRPr="006971BA">
        <w:rPr>
          <w:rFonts w:ascii="Times New Roman" w:hAnsi="Times New Roman" w:cs="Times New Roman"/>
          <w:sz w:val="24"/>
          <w:szCs w:val="24"/>
        </w:rPr>
        <w:t xml:space="preserve">his is a 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6971BA">
        <w:rPr>
          <w:rFonts w:ascii="Times New Roman" w:hAnsi="Times New Roman" w:cs="Times New Roman"/>
          <w:sz w:val="24"/>
          <w:szCs w:val="24"/>
        </w:rPr>
        <w:t>newal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7DD306FB" w14:textId="26FA94B4" w:rsidR="00573632" w:rsidRPr="006971BA" w:rsidRDefault="00573632" w:rsidP="00573632">
      <w:pPr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I wish to make an additional donation to the Society in the amount of $_____________________</w:t>
      </w:r>
      <w:r w:rsidR="00987695">
        <w:rPr>
          <w:rFonts w:ascii="Times New Roman" w:hAnsi="Times New Roman" w:cs="Times New Roman"/>
          <w:sz w:val="24"/>
          <w:szCs w:val="24"/>
        </w:rPr>
        <w:tab/>
      </w:r>
      <w:r w:rsidR="00932231">
        <w:rPr>
          <w:rFonts w:ascii="Times New Roman" w:hAnsi="Times New Roman" w:cs="Times New Roman"/>
          <w:sz w:val="24"/>
          <w:szCs w:val="24"/>
        </w:rPr>
        <w:t>____</w:t>
      </w:r>
      <w:r w:rsidR="00C23FB1">
        <w:rPr>
          <w:rFonts w:ascii="Times New Roman" w:hAnsi="Times New Roman" w:cs="Times New Roman"/>
          <w:sz w:val="24"/>
          <w:szCs w:val="24"/>
        </w:rPr>
        <w:br/>
      </w:r>
      <w:r w:rsidR="00A12E04">
        <w:rPr>
          <w:rFonts w:ascii="Times New Roman" w:hAnsi="Times New Roman" w:cs="Times New Roman"/>
          <w:sz w:val="24"/>
          <w:szCs w:val="24"/>
        </w:rPr>
        <w:t>I wou</w:t>
      </w:r>
      <w:r w:rsidRPr="006971BA">
        <w:rPr>
          <w:rFonts w:ascii="Times New Roman" w:hAnsi="Times New Roman" w:cs="Times New Roman"/>
          <w:sz w:val="24"/>
          <w:szCs w:val="24"/>
        </w:rPr>
        <w:t xml:space="preserve">ld like to </w:t>
      </w:r>
      <w:r w:rsidR="007D0188">
        <w:rPr>
          <w:rFonts w:ascii="Times New Roman" w:hAnsi="Times New Roman" w:cs="Times New Roman"/>
          <w:sz w:val="24"/>
          <w:szCs w:val="24"/>
        </w:rPr>
        <w:t>volunteer my time or services</w:t>
      </w:r>
      <w:r w:rsidRPr="006971BA">
        <w:rPr>
          <w:rFonts w:ascii="Times New Roman" w:hAnsi="Times New Roman" w:cs="Times New Roman"/>
          <w:sz w:val="24"/>
          <w:szCs w:val="24"/>
        </w:rPr>
        <w:t>.  (Please describe):_______________________________________________________________________</w:t>
      </w:r>
      <w:r w:rsidR="00932231">
        <w:rPr>
          <w:rFonts w:ascii="Times New Roman" w:hAnsi="Times New Roman" w:cs="Times New Roman"/>
          <w:sz w:val="24"/>
          <w:szCs w:val="24"/>
        </w:rPr>
        <w:t>___</w:t>
      </w:r>
    </w:p>
    <w:p w14:paraId="0F382EBC" w14:textId="25866332" w:rsidR="00573632" w:rsidRPr="006971BA" w:rsidRDefault="00C23FB1" w:rsidP="00573632">
      <w:pPr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All memberships, except lifetime memberships, run yearly, January 1</w:t>
      </w:r>
      <w:r w:rsidRPr="006971B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971BA">
        <w:rPr>
          <w:rFonts w:ascii="Times New Roman" w:hAnsi="Times New Roman" w:cs="Times New Roman"/>
          <w:sz w:val="24"/>
          <w:szCs w:val="24"/>
        </w:rPr>
        <w:t xml:space="preserve">  to December 31</w:t>
      </w:r>
      <w:r w:rsidRPr="006971B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  <w:vertAlign w:val="superscript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573632" w:rsidRPr="006971BA">
        <w:rPr>
          <w:rFonts w:ascii="Times New Roman" w:hAnsi="Times New Roman" w:cs="Times New Roman"/>
          <w:sz w:val="24"/>
          <w:szCs w:val="24"/>
        </w:rPr>
        <w:t xml:space="preserve">include your check or money order along with this application </w:t>
      </w:r>
      <w:r w:rsidR="00D93B91">
        <w:rPr>
          <w:rFonts w:ascii="Times New Roman" w:hAnsi="Times New Roman" w:cs="Times New Roman"/>
          <w:sz w:val="24"/>
          <w:szCs w:val="24"/>
        </w:rPr>
        <w:t xml:space="preserve">payable to </w:t>
      </w:r>
      <w:r w:rsidR="00D93B91" w:rsidRPr="00D93B91">
        <w:rPr>
          <w:rFonts w:ascii="Times New Roman" w:hAnsi="Times New Roman" w:cs="Times New Roman"/>
          <w:i/>
          <w:iCs/>
          <w:sz w:val="24"/>
          <w:szCs w:val="24"/>
          <w:u w:val="single"/>
        </w:rPr>
        <w:t>Merrimack Historical Society</w:t>
      </w:r>
      <w:r w:rsidR="00D93B91">
        <w:rPr>
          <w:rFonts w:ascii="Times New Roman" w:hAnsi="Times New Roman" w:cs="Times New Roman"/>
          <w:sz w:val="24"/>
          <w:szCs w:val="24"/>
        </w:rPr>
        <w:t xml:space="preserve"> </w:t>
      </w:r>
      <w:r w:rsidR="00573632" w:rsidRPr="006971BA">
        <w:rPr>
          <w:rFonts w:ascii="Times New Roman" w:hAnsi="Times New Roman" w:cs="Times New Roman"/>
          <w:sz w:val="24"/>
          <w:szCs w:val="24"/>
        </w:rPr>
        <w:t xml:space="preserve">and mail to:  </w:t>
      </w:r>
    </w:p>
    <w:p w14:paraId="1AC867F3" w14:textId="1CD60F3E" w:rsidR="00573632" w:rsidRDefault="00573632" w:rsidP="00573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Merrimack Historical Society</w:t>
      </w:r>
      <w:r w:rsidR="00174EC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FC54B03" w14:textId="2867405A" w:rsidR="009566BD" w:rsidRPr="006971BA" w:rsidRDefault="009566BD" w:rsidP="00573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Attention: Lynda Tomasian</w:t>
      </w:r>
    </w:p>
    <w:p w14:paraId="168C0342" w14:textId="77777777" w:rsidR="00573632" w:rsidRPr="006971BA" w:rsidRDefault="00573632" w:rsidP="00573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520 Boston Post Road</w:t>
      </w:r>
    </w:p>
    <w:p w14:paraId="558EE174" w14:textId="77777777" w:rsidR="00573632" w:rsidRPr="006971BA" w:rsidRDefault="00573632" w:rsidP="00573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P.O. Box 1525</w:t>
      </w:r>
    </w:p>
    <w:p w14:paraId="5FDAC0AB" w14:textId="77777777" w:rsidR="003A4290" w:rsidRDefault="00573632" w:rsidP="003A42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1BA">
        <w:rPr>
          <w:rFonts w:ascii="Times New Roman" w:hAnsi="Times New Roman" w:cs="Times New Roman"/>
          <w:sz w:val="24"/>
          <w:szCs w:val="24"/>
        </w:rPr>
        <w:t>Merrimack, NH 03054</w:t>
      </w:r>
      <w:r w:rsidR="00C23FB1">
        <w:rPr>
          <w:rFonts w:ascii="Times New Roman" w:hAnsi="Times New Roman" w:cs="Times New Roman"/>
          <w:sz w:val="24"/>
          <w:szCs w:val="24"/>
        </w:rPr>
        <w:tab/>
      </w:r>
      <w:r w:rsidR="00C23FB1">
        <w:rPr>
          <w:rFonts w:ascii="Times New Roman" w:hAnsi="Times New Roman" w:cs="Times New Roman"/>
          <w:sz w:val="24"/>
          <w:szCs w:val="24"/>
        </w:rPr>
        <w:tab/>
      </w:r>
      <w:r w:rsidR="003A4290" w:rsidRPr="00DF3C97">
        <w:rPr>
          <w:rFonts w:ascii="Times New Roman" w:hAnsi="Times New Roman" w:cs="Times New Roman"/>
          <w:b/>
          <w:bCs/>
          <w:sz w:val="28"/>
          <w:szCs w:val="28"/>
        </w:rPr>
        <w:t>Thank you for your support</w:t>
      </w:r>
    </w:p>
    <w:p w14:paraId="3F484B0F" w14:textId="77777777" w:rsidR="0029185F" w:rsidRDefault="0029185F" w:rsidP="00573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9185F" w:rsidSect="00273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1152" w:bottom="864" w:left="115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629E" w14:textId="77777777" w:rsidR="00585F06" w:rsidRDefault="00585F06" w:rsidP="006B289E">
      <w:pPr>
        <w:spacing w:after="0" w:line="240" w:lineRule="auto"/>
      </w:pPr>
      <w:r>
        <w:separator/>
      </w:r>
    </w:p>
  </w:endnote>
  <w:endnote w:type="continuationSeparator" w:id="0">
    <w:p w14:paraId="07731F53" w14:textId="77777777" w:rsidR="00585F06" w:rsidRDefault="00585F06" w:rsidP="006B2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C4D9" w14:textId="77777777" w:rsidR="007C5B76" w:rsidRDefault="007C5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3A79" w14:textId="77777777" w:rsidR="007C5B76" w:rsidRDefault="007C5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EBD5" w14:textId="77777777" w:rsidR="007C5B76" w:rsidRDefault="007C5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1219C" w14:textId="77777777" w:rsidR="00585F06" w:rsidRDefault="00585F06" w:rsidP="006B289E">
      <w:pPr>
        <w:spacing w:after="0" w:line="240" w:lineRule="auto"/>
      </w:pPr>
      <w:r>
        <w:separator/>
      </w:r>
    </w:p>
  </w:footnote>
  <w:footnote w:type="continuationSeparator" w:id="0">
    <w:p w14:paraId="2730310D" w14:textId="77777777" w:rsidR="00585F06" w:rsidRDefault="00585F06" w:rsidP="006B2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C473" w14:textId="77777777" w:rsidR="007C5B76" w:rsidRDefault="007C5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AFAE" w14:textId="0353F9E9" w:rsidR="006B289E" w:rsidRDefault="006E48B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BA1B714" wp14:editId="7C9C968D">
              <wp:simplePos x="0" y="0"/>
              <wp:positionH relativeFrom="margin">
                <wp:posOffset>182880</wp:posOffset>
              </wp:positionH>
              <wp:positionV relativeFrom="paragraph">
                <wp:posOffset>78105</wp:posOffset>
              </wp:positionV>
              <wp:extent cx="6057900" cy="13906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0" cy="1390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28A48F" w14:textId="77777777" w:rsidR="006B289E" w:rsidRDefault="006B289E" w:rsidP="00273C2E">
                          <w:pPr>
                            <w:pStyle w:val="CompanyName"/>
                            <w:jc w:val="center"/>
                            <w:rPr>
                              <w:b/>
                              <w:bCs/>
                              <w:color w:val="0070C0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70C0"/>
                              <w:sz w:val="28"/>
                              <w:szCs w:val="56"/>
                              <w:lang w:eastAsia="en-US"/>
                            </w:rPr>
                            <w:br/>
                          </w:r>
                          <w:r w:rsidRPr="006B289E">
                            <w:rPr>
                              <w:b/>
                              <w:bCs/>
                              <w:color w:val="0070C0"/>
                              <w:szCs w:val="56"/>
                            </w:rPr>
                            <w:t>Merrimack NH Historical Society</w:t>
                          </w:r>
                        </w:p>
                        <w:p w14:paraId="333E0347" w14:textId="73439324" w:rsidR="006B289E" w:rsidRDefault="006B289E" w:rsidP="00273C2E">
                          <w:pPr>
                            <w:pStyle w:val="CompanyName"/>
                            <w:jc w:val="center"/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</w:rPr>
                          </w:pPr>
                          <w:r w:rsidRPr="005E6F47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</w:rPr>
                            <w:t>Schoolhouse #</w:t>
                          </w:r>
                          <w:r w:rsidR="00567CFC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</w:rPr>
                            <w:t>3</w:t>
                          </w:r>
                          <w:r w:rsidR="00830101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</w:rPr>
                            <w:t xml:space="preserve"> </w:t>
                          </w:r>
                          <w:r w:rsidR="007C5B76" w:rsidRPr="006A6A49">
                            <w:rPr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sz w:val="24"/>
                            </w:rPr>
                            <w:t>⁘</w:t>
                          </w:r>
                          <w:r w:rsidR="007C5B76">
                            <w:rPr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sz w:val="24"/>
                            </w:rPr>
                            <w:t xml:space="preserve"> </w:t>
                          </w:r>
                          <w:r w:rsidR="00830101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</w:rPr>
                            <w:t>10 Depot Street</w:t>
                          </w:r>
                          <w:r w:rsidRPr="005E6F47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</w:rPr>
                            <w:t xml:space="preserve"> </w:t>
                          </w:r>
                          <w:r w:rsidRPr="006A6A49">
                            <w:rPr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sz w:val="24"/>
                            </w:rPr>
                            <w:t>⁘</w:t>
                          </w:r>
                          <w:r w:rsidRPr="005E6F47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</w:rPr>
                            <w:t xml:space="preserve"> Merrimack, NH 03054</w:t>
                          </w:r>
                        </w:p>
                        <w:p w14:paraId="6D10820C" w14:textId="1E558420" w:rsidR="006B289E" w:rsidRPr="006B289E" w:rsidRDefault="006B289E" w:rsidP="00273C2E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 w:rsidRPr="005E6F47">
                            <w:rPr>
                              <w:rFonts w:ascii="Times New Roman" w:hAnsi="Times New Roman" w:cs="Times New Roman"/>
                            </w:rPr>
                            <w:t>Office / Museum 603-880-4343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br/>
                          </w:r>
                          <w:hyperlink r:id="rId1" w:history="1">
                            <w:r w:rsidR="006E48B0" w:rsidRPr="00090154">
                              <w:rPr>
                                <w:rStyle w:val="Hyperlink"/>
                              </w:rPr>
                              <w:t>info@merrimackhistory.org</w:t>
                            </w:r>
                          </w:hyperlink>
                          <w:r w:rsidR="006E48B0">
                            <w:t xml:space="preserve">                </w:t>
                          </w:r>
                          <w:hyperlink r:id="rId2" w:history="1">
                            <w:r w:rsidRPr="009943F7">
                              <w:rPr>
                                <w:rStyle w:val="Hyperlink"/>
                              </w:rPr>
                              <w:t>www.merrimackhistory.org</w:t>
                            </w:r>
                          </w:hyperlink>
                          <w:r>
                            <w:rPr>
                              <w:rStyle w:val="Hyperlink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A1B71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.4pt;margin-top:6.15pt;width:477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85DgIAAPcDAAAOAAAAZHJzL2Uyb0RvYy54bWysU9tu2zAMfR+wfxD0vtjJkrQ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" stroked="f">
              <v:textbox>
                <w:txbxContent>
                  <w:p w14:paraId="7528A48F" w14:textId="77777777" w:rsidR="006B289E" w:rsidRDefault="006B289E" w:rsidP="00273C2E">
                    <w:pPr>
                      <w:pStyle w:val="CompanyName"/>
                      <w:jc w:val="center"/>
                      <w:rPr>
                        <w:b/>
                        <w:bCs/>
                        <w:color w:val="0070C0"/>
                        <w:szCs w:val="56"/>
                      </w:rPr>
                    </w:pPr>
                    <w:r>
                      <w:rPr>
                        <w:b/>
                        <w:bCs/>
                        <w:noProof/>
                        <w:color w:val="0070C0"/>
                        <w:sz w:val="28"/>
                        <w:szCs w:val="56"/>
                        <w:lang w:eastAsia="en-US"/>
                      </w:rPr>
                      <w:br/>
                    </w:r>
                    <w:r w:rsidRPr="006B289E">
                      <w:rPr>
                        <w:b/>
                        <w:bCs/>
                        <w:color w:val="0070C0"/>
                        <w:szCs w:val="56"/>
                      </w:rPr>
                      <w:t>Merrimack NH Historical Society</w:t>
                    </w:r>
                  </w:p>
                  <w:p w14:paraId="333E0347" w14:textId="73439324" w:rsidR="006B289E" w:rsidRDefault="006B289E" w:rsidP="00273C2E">
                    <w:pPr>
                      <w:pStyle w:val="CompanyName"/>
                      <w:jc w:val="center"/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</w:pPr>
                    <w:r w:rsidRPr="005E6F47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Schoolhouse #</w:t>
                    </w:r>
                    <w:r w:rsidR="00567CFC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3</w:t>
                    </w:r>
                    <w:r w:rsidR="0083010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 xml:space="preserve"> </w:t>
                    </w:r>
                    <w:r w:rsidR="007C5B76" w:rsidRPr="006A6A49">
                      <w:rPr>
                        <w:rFonts w:ascii="Times New Roman" w:hAnsi="Times New Roman" w:cs="Times New Roman"/>
                        <w:b/>
                        <w:bCs/>
                        <w:color w:val="auto"/>
                        <w:sz w:val="24"/>
                      </w:rPr>
                      <w:t>⁘</w:t>
                    </w:r>
                    <w:r w:rsidR="007C5B76">
                      <w:rPr>
                        <w:rFonts w:ascii="Times New Roman" w:hAnsi="Times New Roman" w:cs="Times New Roman"/>
                        <w:b/>
                        <w:bCs/>
                        <w:color w:val="auto"/>
                        <w:sz w:val="24"/>
                      </w:rPr>
                      <w:t xml:space="preserve"> </w:t>
                    </w:r>
                    <w:r w:rsidR="00830101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>10 Depot Street</w:t>
                    </w:r>
                    <w:r w:rsidRPr="005E6F47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 xml:space="preserve"> </w:t>
                    </w:r>
                    <w:r w:rsidRPr="006A6A49">
                      <w:rPr>
                        <w:rFonts w:ascii="Times New Roman" w:hAnsi="Times New Roman" w:cs="Times New Roman"/>
                        <w:b/>
                        <w:bCs/>
                        <w:color w:val="auto"/>
                        <w:sz w:val="24"/>
                      </w:rPr>
                      <w:t>⁘</w:t>
                    </w:r>
                    <w:r w:rsidRPr="005E6F47">
                      <w:rPr>
                        <w:rFonts w:ascii="Times New Roman" w:hAnsi="Times New Roman" w:cs="Times New Roman"/>
                        <w:color w:val="auto"/>
                        <w:sz w:val="24"/>
                      </w:rPr>
                      <w:t xml:space="preserve"> Merrimack, NH 03054</w:t>
                    </w:r>
                  </w:p>
                  <w:p w14:paraId="6D10820C" w14:textId="1E558420" w:rsidR="006B289E" w:rsidRPr="006B289E" w:rsidRDefault="006B289E" w:rsidP="00273C2E">
                    <w:pPr>
                      <w:jc w:val="center"/>
                      <w:rPr>
                        <w:lang w:eastAsia="ja-JP"/>
                      </w:rPr>
                    </w:pPr>
                    <w:r w:rsidRPr="005E6F47">
                      <w:rPr>
                        <w:rFonts w:ascii="Times New Roman" w:hAnsi="Times New Roman" w:cs="Times New Roman"/>
                      </w:rPr>
                      <w:t>Office / Museum 603-880-4343</w:t>
                    </w:r>
                    <w:r>
                      <w:rPr>
                        <w:rFonts w:ascii="Times New Roman" w:hAnsi="Times New Roman" w:cs="Times New Roman"/>
                      </w:rPr>
                      <w:br/>
                    </w:r>
                    <w:hyperlink r:id="rId3" w:history="1">
                      <w:r w:rsidR="006E48B0" w:rsidRPr="00090154">
                        <w:rPr>
                          <w:rStyle w:val="Hyperlink"/>
                        </w:rPr>
                        <w:t>info@merrimackhistory.org</w:t>
                      </w:r>
                    </w:hyperlink>
                    <w:r w:rsidR="006E48B0">
                      <w:t xml:space="preserve">                </w:t>
                    </w:r>
                    <w:hyperlink r:id="rId4" w:history="1">
                      <w:r w:rsidRPr="009943F7">
                        <w:rPr>
                          <w:rStyle w:val="Hyperlink"/>
                        </w:rPr>
                        <w:t>www.merrimackhistory.org</w:t>
                      </w:r>
                    </w:hyperlink>
                    <w:r>
                      <w:rPr>
                        <w:rStyle w:val="Hyperlink"/>
                      </w:rPr>
                      <w:br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73C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E17A1" wp14:editId="47D096F9">
              <wp:simplePos x="0" y="0"/>
              <wp:positionH relativeFrom="column">
                <wp:posOffset>48895</wp:posOffset>
              </wp:positionH>
              <wp:positionV relativeFrom="paragraph">
                <wp:posOffset>1468755</wp:posOffset>
              </wp:positionV>
              <wp:extent cx="6315075" cy="0"/>
              <wp:effectExtent l="0" t="0" r="2857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5075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BC97E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15.65pt" to="501.1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" strokecolor="#cfcdcd [2894]" strokeweight=".5pt">
              <v:stroke joinstyle="miter"/>
            </v:line>
          </w:pict>
        </mc:Fallback>
      </mc:AlternateContent>
    </w:r>
    <w:r w:rsidR="00273C2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9162B4" wp14:editId="6A846BCE">
              <wp:simplePos x="0" y="0"/>
              <wp:positionH relativeFrom="column">
                <wp:posOffset>68580</wp:posOffset>
              </wp:positionH>
              <wp:positionV relativeFrom="paragraph">
                <wp:posOffset>192405</wp:posOffset>
              </wp:positionV>
              <wp:extent cx="6296025" cy="0"/>
              <wp:effectExtent l="0" t="38100" r="47625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73025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82D6CF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5.15pt" to="501.1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" strokecolor="#aeaaaa [2414]" strokeweight="5.7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92D7" w14:textId="77777777" w:rsidR="007C5B76" w:rsidRDefault="007C5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56C"/>
    <w:multiLevelType w:val="hybridMultilevel"/>
    <w:tmpl w:val="239C8F78"/>
    <w:lvl w:ilvl="0" w:tplc="737A869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049"/>
    <w:multiLevelType w:val="hybridMultilevel"/>
    <w:tmpl w:val="C2C245BE"/>
    <w:lvl w:ilvl="0" w:tplc="737A869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46450"/>
    <w:multiLevelType w:val="hybridMultilevel"/>
    <w:tmpl w:val="2ADA7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42786"/>
    <w:multiLevelType w:val="hybridMultilevel"/>
    <w:tmpl w:val="D65AF69C"/>
    <w:lvl w:ilvl="0" w:tplc="741836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7524F"/>
    <w:multiLevelType w:val="hybridMultilevel"/>
    <w:tmpl w:val="EA82FA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B6814"/>
    <w:multiLevelType w:val="hybridMultilevel"/>
    <w:tmpl w:val="499AEA9C"/>
    <w:lvl w:ilvl="0" w:tplc="737A869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374A1"/>
    <w:multiLevelType w:val="hybridMultilevel"/>
    <w:tmpl w:val="9074389A"/>
    <w:lvl w:ilvl="0" w:tplc="62FA7396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052B8"/>
    <w:multiLevelType w:val="hybridMultilevel"/>
    <w:tmpl w:val="5D38CB16"/>
    <w:lvl w:ilvl="0" w:tplc="737A8692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32"/>
    <w:rsid w:val="00021F18"/>
    <w:rsid w:val="00025A49"/>
    <w:rsid w:val="00047283"/>
    <w:rsid w:val="000A24FD"/>
    <w:rsid w:val="000C5394"/>
    <w:rsid w:val="00167DC8"/>
    <w:rsid w:val="00167FE9"/>
    <w:rsid w:val="00174ECC"/>
    <w:rsid w:val="001B4D11"/>
    <w:rsid w:val="001F1393"/>
    <w:rsid w:val="00215A76"/>
    <w:rsid w:val="00234D0C"/>
    <w:rsid w:val="00273C2E"/>
    <w:rsid w:val="0029185F"/>
    <w:rsid w:val="002F25AE"/>
    <w:rsid w:val="00330AC9"/>
    <w:rsid w:val="00334645"/>
    <w:rsid w:val="003A4290"/>
    <w:rsid w:val="004C62F8"/>
    <w:rsid w:val="00504D49"/>
    <w:rsid w:val="00556FF0"/>
    <w:rsid w:val="00567CFC"/>
    <w:rsid w:val="00573632"/>
    <w:rsid w:val="00585F06"/>
    <w:rsid w:val="006259BB"/>
    <w:rsid w:val="00645E2E"/>
    <w:rsid w:val="006971BA"/>
    <w:rsid w:val="006B289E"/>
    <w:rsid w:val="006B3682"/>
    <w:rsid w:val="006C10D8"/>
    <w:rsid w:val="006C4CFC"/>
    <w:rsid w:val="006D1BD1"/>
    <w:rsid w:val="006D32B2"/>
    <w:rsid w:val="006E48B0"/>
    <w:rsid w:val="006E5540"/>
    <w:rsid w:val="00777E88"/>
    <w:rsid w:val="007C5B76"/>
    <w:rsid w:val="007D0188"/>
    <w:rsid w:val="00830101"/>
    <w:rsid w:val="00857123"/>
    <w:rsid w:val="008B6F2A"/>
    <w:rsid w:val="008F235F"/>
    <w:rsid w:val="00932231"/>
    <w:rsid w:val="009566BD"/>
    <w:rsid w:val="00961B47"/>
    <w:rsid w:val="00987695"/>
    <w:rsid w:val="00A12E04"/>
    <w:rsid w:val="00AB4672"/>
    <w:rsid w:val="00AC17C6"/>
    <w:rsid w:val="00AD3F83"/>
    <w:rsid w:val="00BB6F38"/>
    <w:rsid w:val="00C23FB1"/>
    <w:rsid w:val="00CB4079"/>
    <w:rsid w:val="00D93B8C"/>
    <w:rsid w:val="00D93B91"/>
    <w:rsid w:val="00DF3C97"/>
    <w:rsid w:val="00E1585A"/>
    <w:rsid w:val="00E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70560"/>
  <w15:chartTrackingRefBased/>
  <w15:docId w15:val="{97C7EEE7-6683-4823-A39E-BCDB3A04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9E"/>
  </w:style>
  <w:style w:type="paragraph" w:styleId="Footer">
    <w:name w:val="footer"/>
    <w:basedOn w:val="Normal"/>
    <w:link w:val="FooterChar"/>
    <w:uiPriority w:val="99"/>
    <w:unhideWhenUsed/>
    <w:rsid w:val="006B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9E"/>
  </w:style>
  <w:style w:type="paragraph" w:customStyle="1" w:styleId="CompanyName">
    <w:name w:val="Company Name"/>
    <w:basedOn w:val="Normal"/>
    <w:next w:val="Normal"/>
    <w:uiPriority w:val="1"/>
    <w:qFormat/>
    <w:rsid w:val="006B289E"/>
    <w:pPr>
      <w:spacing w:after="120" w:line="240" w:lineRule="auto"/>
    </w:pPr>
    <w:rPr>
      <w:rFonts w:ascii="Garamond" w:eastAsiaTheme="minorEastAsia" w:hAnsi="Garamond"/>
      <w:color w:val="2E74B5" w:themeColor="accent1" w:themeShade="BF"/>
      <w:sz w:val="56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6B2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36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4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merrimackhistory.org" TargetMode="External"/><Relationship Id="rId2" Type="http://schemas.openxmlformats.org/officeDocument/2006/relationships/hyperlink" Target="http://www.merrimackhistory.org" TargetMode="External"/><Relationship Id="rId1" Type="http://schemas.openxmlformats.org/officeDocument/2006/relationships/hyperlink" Target="mailto:info@merrimackhistory.org" TargetMode="External"/><Relationship Id="rId4" Type="http://schemas.openxmlformats.org/officeDocument/2006/relationships/hyperlink" Target="http://www.merrimackhistory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hnL-UserData\OneDrive\Documents\Merrimack%20Historical%20Society\Past%20Perfect\Letters\MHS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96DB5-7C6D-4376-9DF1-0B3C8A08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MHSLetterhead.dotx</Template>
  <TotalTime>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Lastowka</dc:creator>
  <cp:keywords/>
  <dc:description/>
  <cp:lastModifiedBy>John Lastowka</cp:lastModifiedBy>
  <cp:revision>5</cp:revision>
  <cp:lastPrinted>2021-10-03T16:19:00Z</cp:lastPrinted>
  <dcterms:created xsi:type="dcterms:W3CDTF">2022-02-03T18:42:00Z</dcterms:created>
  <dcterms:modified xsi:type="dcterms:W3CDTF">2022-02-03T18:47:00Z</dcterms:modified>
</cp:coreProperties>
</file>